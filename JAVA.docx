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3EC9A" w14:textId="30FB9739" w:rsidR="00C6554A" w:rsidRPr="008B5277" w:rsidRDefault="00354B1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354B1F">
        <w:rPr>
          <w:noProof/>
        </w:rPr>
        <w:drawing>
          <wp:inline distT="0" distB="0" distL="0" distR="0" wp14:anchorId="3EE535BB" wp14:editId="2DC60AF7">
            <wp:extent cx="4010025" cy="6112042"/>
            <wp:effectExtent l="0" t="0" r="0" b="3175"/>
            <wp:docPr id="152237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76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175" cy="611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9688332" w14:textId="613F02B4" w:rsidR="00C6554A" w:rsidRDefault="00354B1F" w:rsidP="00C6554A">
      <w:pPr>
        <w:pStyle w:val="Title"/>
      </w:pPr>
      <w:r>
        <w:t xml:space="preserve">JAVA </w:t>
      </w:r>
    </w:p>
    <w:p w14:paraId="797DF84A" w14:textId="07FC7182" w:rsidR="00C6554A" w:rsidRPr="00D5413C" w:rsidRDefault="00354B1F" w:rsidP="00C6554A">
      <w:pPr>
        <w:pStyle w:val="Subtitle"/>
      </w:pPr>
      <w:r>
        <w:t xml:space="preserve">Learning </w:t>
      </w:r>
    </w:p>
    <w:p w14:paraId="70AB3AFF" w14:textId="05D1B4E7" w:rsidR="00C6554A" w:rsidRDefault="00354B1F" w:rsidP="00C6554A">
      <w:pPr>
        <w:pStyle w:val="ContactInfo"/>
      </w:pPr>
      <w:r>
        <w:t>Ayushi Dixit</w:t>
      </w:r>
      <w:r w:rsidR="00C6554A">
        <w:t xml:space="preserve"> | </w:t>
      </w:r>
      <w:r>
        <w:t>NOTES</w:t>
      </w:r>
      <w:r w:rsidR="00C6554A">
        <w:t xml:space="preserve"> |</w:t>
      </w:r>
      <w:r w:rsidR="00C6554A" w:rsidRPr="00D5413C">
        <w:t xml:space="preserve"> </w:t>
      </w:r>
      <w:r>
        <w:t>25-09-2024</w:t>
      </w:r>
      <w:r w:rsidR="00C6554A">
        <w:br w:type="page"/>
      </w:r>
    </w:p>
    <w:p w14:paraId="4E7D9AAE" w14:textId="75334237" w:rsidR="00000000" w:rsidRPr="00354B1F" w:rsidRDefault="00000000" w:rsidP="00354B1F">
      <w:pPr>
        <w:pStyle w:val="Heading1"/>
        <w:rPr>
          <w:rFonts w:ascii="Century" w:hAnsi="Century"/>
        </w:rPr>
      </w:pPr>
    </w:p>
    <w:sectPr w:rsidR="002C74C0" w:rsidRPr="00354B1F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FA954" w14:textId="77777777" w:rsidR="000F5DA7" w:rsidRDefault="000F5DA7" w:rsidP="00C6554A">
      <w:pPr>
        <w:spacing w:before="0" w:after="0" w:line="240" w:lineRule="auto"/>
      </w:pPr>
      <w:r>
        <w:separator/>
      </w:r>
    </w:p>
  </w:endnote>
  <w:endnote w:type="continuationSeparator" w:id="0">
    <w:p w14:paraId="40A6DE10" w14:textId="77777777" w:rsidR="000F5DA7" w:rsidRDefault="000F5DA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BFFC4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6AC2D" w14:textId="77777777" w:rsidR="000F5DA7" w:rsidRDefault="000F5DA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3F428EF" w14:textId="77777777" w:rsidR="000F5DA7" w:rsidRDefault="000F5DA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6940035">
    <w:abstractNumId w:val="9"/>
  </w:num>
  <w:num w:numId="2" w16cid:durableId="345254282">
    <w:abstractNumId w:val="8"/>
  </w:num>
  <w:num w:numId="3" w16cid:durableId="1343626920">
    <w:abstractNumId w:val="8"/>
  </w:num>
  <w:num w:numId="4" w16cid:durableId="1022320274">
    <w:abstractNumId w:val="9"/>
  </w:num>
  <w:num w:numId="5" w16cid:durableId="1673415946">
    <w:abstractNumId w:val="12"/>
  </w:num>
  <w:num w:numId="6" w16cid:durableId="617375970">
    <w:abstractNumId w:val="10"/>
  </w:num>
  <w:num w:numId="7" w16cid:durableId="283121084">
    <w:abstractNumId w:val="11"/>
  </w:num>
  <w:num w:numId="8" w16cid:durableId="1075130233">
    <w:abstractNumId w:val="7"/>
  </w:num>
  <w:num w:numId="9" w16cid:durableId="130439790">
    <w:abstractNumId w:val="6"/>
  </w:num>
  <w:num w:numId="10" w16cid:durableId="2019964248">
    <w:abstractNumId w:val="5"/>
  </w:num>
  <w:num w:numId="11" w16cid:durableId="2130200050">
    <w:abstractNumId w:val="4"/>
  </w:num>
  <w:num w:numId="12" w16cid:durableId="1431850944">
    <w:abstractNumId w:val="3"/>
  </w:num>
  <w:num w:numId="13" w16cid:durableId="2014674928">
    <w:abstractNumId w:val="2"/>
  </w:num>
  <w:num w:numId="14" w16cid:durableId="317272588">
    <w:abstractNumId w:val="1"/>
  </w:num>
  <w:num w:numId="15" w16cid:durableId="206748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F"/>
    <w:rsid w:val="000F5DA7"/>
    <w:rsid w:val="002554CD"/>
    <w:rsid w:val="00293B83"/>
    <w:rsid w:val="002B4294"/>
    <w:rsid w:val="00302FDE"/>
    <w:rsid w:val="00333D0D"/>
    <w:rsid w:val="0034685B"/>
    <w:rsid w:val="00354B1F"/>
    <w:rsid w:val="004C049F"/>
    <w:rsid w:val="005000E2"/>
    <w:rsid w:val="006A3CE7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DBB50"/>
  <w15:chartTrackingRefBased/>
  <w15:docId w15:val="{7BDE9F3B-53B9-4222-B638-C1E4A916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829\AppData\Local\Microsoft\Office\16.0\DTS\en-IN%7b4421A533-C01C-4424-A6CC-A16A749996DA%7d\%7b6DF49524-375C-46BD-9C7C-8153BAEAA39F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{6DF49524-375C-46BD-9C7C-8153BAEAA39F}tf02835058_win32</Template>
  <TotalTime>4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Dixit</dc:creator>
  <cp:keywords/>
  <dc:description/>
  <cp:lastModifiedBy>Ayushi Dixit</cp:lastModifiedBy>
  <cp:revision>1</cp:revision>
  <dcterms:created xsi:type="dcterms:W3CDTF">2024-09-25T13:45:00Z</dcterms:created>
  <dcterms:modified xsi:type="dcterms:W3CDTF">2024-09-25T13:49:00Z</dcterms:modified>
</cp:coreProperties>
</file>